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7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37"/>
        <w:gridCol w:w="1289"/>
        <w:gridCol w:w="3126"/>
        <w:gridCol w:w="3126"/>
      </w:tblGrid>
      <w:tr w:rsidR="006E0E70" w:rsidTr="00EF59B6">
        <w:trPr>
          <w:trHeight w:hRule="exact" w:val="463"/>
          <w:jc w:val="center"/>
        </w:trPr>
        <w:tc>
          <w:tcPr>
            <w:tcW w:w="937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B33A49" w:rsidP="00B33A49">
            <w:pPr>
              <w:pStyle w:val="MinutesandAgendaTitles"/>
            </w:pPr>
            <w:bookmarkStart w:id="0" w:name="_GoBack"/>
            <w:bookmarkEnd w:id="0"/>
            <w:r>
              <w:t>UI Walkthrough</w:t>
            </w:r>
          </w:p>
        </w:tc>
      </w:tr>
      <w:tr w:rsidR="006E0E70" w:rsidTr="00EF59B6">
        <w:trPr>
          <w:trHeight w:hRule="exact" w:val="463"/>
          <w:jc w:val="center"/>
        </w:trPr>
        <w:sdt>
          <w:sdtPr>
            <w:id w:val="22626047"/>
            <w:placeholder>
              <w:docPart w:val="A92F0C79D524400B83FA9A9BADE5BB1D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2-01-13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2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B33A49">
                <w:pPr>
                  <w:pStyle w:val="BodyCopy"/>
                </w:pPr>
                <w:r>
                  <w:t>1.13.2012</w:t>
                </w:r>
              </w:p>
            </w:tc>
          </w:sdtContent>
        </w:sdt>
        <w:tc>
          <w:tcPr>
            <w:tcW w:w="312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B33A49" w:rsidP="00B33A49">
            <w:pPr>
              <w:pStyle w:val="BodyCopy"/>
            </w:pPr>
            <w:r>
              <w:rPr>
                <w:spacing w:val="0"/>
              </w:rPr>
              <w:t>11:00</w:t>
            </w:r>
          </w:p>
        </w:tc>
        <w:tc>
          <w:tcPr>
            <w:tcW w:w="312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B33A49" w:rsidP="00B33A49">
            <w:pPr>
              <w:pStyle w:val="BodyCopy"/>
            </w:pPr>
            <w:r>
              <w:rPr>
                <w:spacing w:val="0"/>
              </w:rPr>
              <w:t>Classroom 4-6</w:t>
            </w:r>
          </w:p>
        </w:tc>
      </w:tr>
      <w:tr w:rsidR="006E0E70" w:rsidTr="00EF59B6">
        <w:trPr>
          <w:trHeight w:hRule="exact" w:val="463"/>
          <w:jc w:val="center"/>
        </w:trPr>
        <w:tc>
          <w:tcPr>
            <w:tcW w:w="18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Meeting called by</w:t>
            </w:r>
          </w:p>
        </w:tc>
        <w:tc>
          <w:tcPr>
            <w:tcW w:w="754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33A49">
            <w:pPr>
              <w:pStyle w:val="BodyCopy"/>
            </w:pPr>
            <w:r>
              <w:t>Megan Wang</w:t>
            </w:r>
          </w:p>
        </w:tc>
      </w:tr>
      <w:tr w:rsidR="006E0E70" w:rsidTr="00EF59B6">
        <w:trPr>
          <w:trHeight w:hRule="exact" w:val="463"/>
          <w:jc w:val="center"/>
        </w:trPr>
        <w:tc>
          <w:tcPr>
            <w:tcW w:w="18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Type of meeting</w:t>
            </w:r>
          </w:p>
        </w:tc>
        <w:tc>
          <w:tcPr>
            <w:tcW w:w="754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 w:rsidTr="00EF59B6">
        <w:trPr>
          <w:trHeight w:hRule="exact" w:val="463"/>
          <w:jc w:val="center"/>
        </w:trPr>
        <w:tc>
          <w:tcPr>
            <w:tcW w:w="18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Facilitator</w:t>
            </w:r>
          </w:p>
        </w:tc>
        <w:tc>
          <w:tcPr>
            <w:tcW w:w="754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 w:rsidTr="00EF59B6">
        <w:trPr>
          <w:trHeight w:hRule="exact" w:val="662"/>
          <w:jc w:val="center"/>
        </w:trPr>
        <w:tc>
          <w:tcPr>
            <w:tcW w:w="18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Note taker</w:t>
            </w:r>
          </w:p>
        </w:tc>
        <w:tc>
          <w:tcPr>
            <w:tcW w:w="754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33A49">
            <w:pPr>
              <w:pStyle w:val="BodyCopy"/>
            </w:pPr>
            <w:proofErr w:type="spellStart"/>
            <w:r>
              <w:t>Taufin</w:t>
            </w:r>
            <w:proofErr w:type="spellEnd"/>
            <w:r>
              <w:t xml:space="preserve"> </w:t>
            </w:r>
            <w:proofErr w:type="spellStart"/>
            <w:r>
              <w:t>Rusli</w:t>
            </w:r>
            <w:proofErr w:type="spellEnd"/>
            <w:r>
              <w:t xml:space="preserve">, </w:t>
            </w:r>
            <w:proofErr w:type="spellStart"/>
            <w:r>
              <w:t>Shekhar</w:t>
            </w:r>
            <w:proofErr w:type="spellEnd"/>
            <w:r>
              <w:t xml:space="preserve"> </w:t>
            </w:r>
            <w:proofErr w:type="spellStart"/>
            <w:r>
              <w:t>Kamble</w:t>
            </w:r>
            <w:proofErr w:type="spellEnd"/>
            <w:r>
              <w:t xml:space="preserve">, Jin </w:t>
            </w:r>
            <w:proofErr w:type="spellStart"/>
            <w:r>
              <w:t>ChengCheng</w:t>
            </w:r>
            <w:proofErr w:type="spellEnd"/>
            <w:r>
              <w:t xml:space="preserve">, </w:t>
            </w:r>
            <w:proofErr w:type="spellStart"/>
            <w:r>
              <w:t>Thazin</w:t>
            </w:r>
            <w:proofErr w:type="spellEnd"/>
            <w:r>
              <w:t xml:space="preserve"> Win, San La </w:t>
            </w:r>
            <w:proofErr w:type="spellStart"/>
            <w:r>
              <w:t>Pyaye</w:t>
            </w:r>
            <w:proofErr w:type="spellEnd"/>
            <w:r>
              <w:t xml:space="preserve">, </w:t>
            </w:r>
            <w:proofErr w:type="spellStart"/>
            <w:r>
              <w:t>Wai</w:t>
            </w:r>
            <w:proofErr w:type="spellEnd"/>
            <w:r>
              <w:t xml:space="preserve"> Yan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, Prasad </w:t>
            </w:r>
            <w:proofErr w:type="spellStart"/>
            <w:r>
              <w:t>Priyanka</w:t>
            </w:r>
            <w:proofErr w:type="spellEnd"/>
            <w:r>
              <w:t xml:space="preserve">, Su Lai </w:t>
            </w:r>
            <w:proofErr w:type="spellStart"/>
            <w:r>
              <w:t>Naing</w:t>
            </w:r>
            <w:proofErr w:type="spellEnd"/>
            <w:r>
              <w:t xml:space="preserve">, </w:t>
            </w:r>
            <w:proofErr w:type="spellStart"/>
            <w:r>
              <w:t>Zin</w:t>
            </w:r>
            <w:proofErr w:type="spellEnd"/>
            <w:r>
              <w:t xml:space="preserve"> Mar </w:t>
            </w:r>
            <w:proofErr w:type="spellStart"/>
            <w:r>
              <w:t>Thwin</w:t>
            </w:r>
            <w:proofErr w:type="spellEnd"/>
          </w:p>
        </w:tc>
      </w:tr>
      <w:tr w:rsidR="006E0E70" w:rsidTr="00EF59B6">
        <w:trPr>
          <w:trHeight w:hRule="exact" w:val="463"/>
          <w:jc w:val="center"/>
        </w:trPr>
        <w:tc>
          <w:tcPr>
            <w:tcW w:w="18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Timekeeper</w:t>
            </w:r>
          </w:p>
        </w:tc>
        <w:tc>
          <w:tcPr>
            <w:tcW w:w="754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 w:rsidTr="00EF59B6">
        <w:trPr>
          <w:trHeight w:hRule="exact" w:val="463"/>
          <w:jc w:val="center"/>
        </w:trPr>
        <w:tc>
          <w:tcPr>
            <w:tcW w:w="18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Attendees</w:t>
            </w:r>
          </w:p>
        </w:tc>
        <w:tc>
          <w:tcPr>
            <w:tcW w:w="754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 w:rsidTr="00EF59B6">
        <w:trPr>
          <w:trHeight w:hRule="exact" w:val="463"/>
          <w:jc w:val="center"/>
        </w:trPr>
        <w:tc>
          <w:tcPr>
            <w:tcW w:w="937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B33A49" w:rsidP="00B33A49">
            <w:pPr>
              <w:pStyle w:val="MinutesandAgendaTitles"/>
            </w:pPr>
            <w:r>
              <w:t>Department UI</w:t>
            </w:r>
          </w:p>
        </w:tc>
      </w:tr>
      <w:tr w:rsidR="006E0E70" w:rsidTr="00EF59B6">
        <w:trPr>
          <w:trHeight w:hRule="exact" w:val="463"/>
          <w:jc w:val="center"/>
        </w:trPr>
        <w:tc>
          <w:tcPr>
            <w:tcW w:w="18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B33A49" w:rsidP="00B33A49">
            <w:pPr>
              <w:pStyle w:val="BodyCopy"/>
            </w:pPr>
            <w:r>
              <w:t>30 minutes</w:t>
            </w:r>
          </w:p>
        </w:tc>
        <w:tc>
          <w:tcPr>
            <w:tcW w:w="754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B33A49" w:rsidP="00B33A49">
            <w:pPr>
              <w:pStyle w:val="BodyCopy"/>
            </w:pPr>
            <w:proofErr w:type="spellStart"/>
            <w:r>
              <w:t>Shekhar</w:t>
            </w:r>
            <w:proofErr w:type="spellEnd"/>
            <w:r>
              <w:t xml:space="preserve"> </w:t>
            </w:r>
            <w:proofErr w:type="spellStart"/>
            <w:r>
              <w:t>Kamble</w:t>
            </w:r>
            <w:proofErr w:type="spellEnd"/>
          </w:p>
        </w:tc>
      </w:tr>
      <w:tr w:rsidR="006E0E70" w:rsidTr="00EF59B6">
        <w:trPr>
          <w:trHeight w:hRule="exact" w:val="463"/>
          <w:jc w:val="center"/>
        </w:trPr>
        <w:tc>
          <w:tcPr>
            <w:tcW w:w="18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Conclusions</w:t>
            </w:r>
          </w:p>
        </w:tc>
        <w:tc>
          <w:tcPr>
            <w:tcW w:w="754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 w:rsidTr="00EF59B6">
        <w:trPr>
          <w:trHeight w:hRule="exact" w:val="636"/>
          <w:jc w:val="center"/>
        </w:trPr>
        <w:tc>
          <w:tcPr>
            <w:tcW w:w="937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764112">
            <w:pPr>
              <w:pStyle w:val="BodyCopy"/>
            </w:pPr>
            <w:r>
              <w:t>Create a flexible and user friendly paginating for any table</w:t>
            </w:r>
          </w:p>
        </w:tc>
      </w:tr>
      <w:tr w:rsidR="006E0E70" w:rsidTr="00EF59B6">
        <w:trPr>
          <w:trHeight w:hRule="exact" w:val="620"/>
          <w:jc w:val="center"/>
        </w:trPr>
        <w:tc>
          <w:tcPr>
            <w:tcW w:w="937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C633CC" w:rsidP="00C633CC">
            <w:pPr>
              <w:pStyle w:val="BodyCopy"/>
            </w:pPr>
            <w:r>
              <w:t>Cannot allow user to withdraw after Department Representative submits the requisition or Department Head rejects the requisition</w:t>
            </w:r>
          </w:p>
        </w:tc>
      </w:tr>
      <w:tr w:rsidR="00C633CC" w:rsidTr="00EF59B6">
        <w:trPr>
          <w:trHeight w:hRule="exact" w:val="620"/>
          <w:jc w:val="center"/>
        </w:trPr>
        <w:tc>
          <w:tcPr>
            <w:tcW w:w="937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633CC" w:rsidRDefault="00D6357A">
            <w:pPr>
              <w:pStyle w:val="BodyCopy"/>
            </w:pPr>
            <w:r>
              <w:t>Have an option to check requisition by duration and/or status</w:t>
            </w:r>
          </w:p>
        </w:tc>
      </w:tr>
      <w:tr w:rsidR="00D6357A" w:rsidTr="00EF59B6">
        <w:trPr>
          <w:trHeight w:hRule="exact" w:val="620"/>
          <w:jc w:val="center"/>
        </w:trPr>
        <w:tc>
          <w:tcPr>
            <w:tcW w:w="937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6357A" w:rsidRDefault="008A1993">
            <w:pPr>
              <w:pStyle w:val="BodyCopy"/>
            </w:pPr>
            <w:r>
              <w:t>Use unique column for the hyperlink instead of adding a details column</w:t>
            </w:r>
          </w:p>
        </w:tc>
      </w:tr>
      <w:tr w:rsidR="008A1993" w:rsidTr="00EF59B6">
        <w:trPr>
          <w:trHeight w:hRule="exact" w:val="620"/>
          <w:jc w:val="center"/>
        </w:trPr>
        <w:tc>
          <w:tcPr>
            <w:tcW w:w="937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A1993" w:rsidRDefault="008A1993">
            <w:pPr>
              <w:pStyle w:val="BodyCopy"/>
            </w:pPr>
            <w:r>
              <w:t>Provide a field for department head to put remarks when rejecting more than one requisition</w:t>
            </w:r>
          </w:p>
        </w:tc>
      </w:tr>
      <w:tr w:rsidR="00700F37" w:rsidTr="00EF59B6">
        <w:trPr>
          <w:trHeight w:hRule="exact" w:val="620"/>
          <w:jc w:val="center"/>
        </w:trPr>
        <w:tc>
          <w:tcPr>
            <w:tcW w:w="937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700F37" w:rsidRDefault="00CF0AF6">
            <w:pPr>
              <w:pStyle w:val="BodyCopy"/>
            </w:pPr>
            <w:r>
              <w:t>Add Time in the option to choose collection point in Manage Collection Point</w:t>
            </w:r>
          </w:p>
        </w:tc>
      </w:tr>
      <w:tr w:rsidR="00E97279" w:rsidTr="00EF59B6">
        <w:trPr>
          <w:trHeight w:hRule="exact" w:val="665"/>
          <w:jc w:val="center"/>
        </w:trPr>
        <w:tc>
          <w:tcPr>
            <w:tcW w:w="937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97279" w:rsidRDefault="00E97279">
            <w:pPr>
              <w:pStyle w:val="BodyCopy"/>
            </w:pPr>
            <w:r>
              <w:t xml:space="preserve">Use part of the searching keyword to show the search result, ex: If user search File, the search result should have File Separator, File-Blue Plain, </w:t>
            </w:r>
            <w:proofErr w:type="spellStart"/>
            <w:r>
              <w:t>etc</w:t>
            </w:r>
            <w:proofErr w:type="spellEnd"/>
          </w:p>
        </w:tc>
      </w:tr>
      <w:tr w:rsidR="00763959" w:rsidTr="00EF59B6">
        <w:trPr>
          <w:trHeight w:hRule="exact" w:val="742"/>
          <w:jc w:val="center"/>
        </w:trPr>
        <w:tc>
          <w:tcPr>
            <w:tcW w:w="937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763959" w:rsidRDefault="00763959">
            <w:pPr>
              <w:pStyle w:val="BodyCopy"/>
            </w:pPr>
            <w:r>
              <w:t>Automatically set 90% of quantity requested in the actual quantity when Department Representative input the quantity collected from store clerk</w:t>
            </w:r>
          </w:p>
        </w:tc>
      </w:tr>
      <w:tr w:rsidR="003B7E56" w:rsidTr="00EF59B6">
        <w:trPr>
          <w:trHeight w:hRule="exact" w:val="742"/>
          <w:jc w:val="center"/>
        </w:trPr>
        <w:tc>
          <w:tcPr>
            <w:tcW w:w="937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3B7E56" w:rsidRDefault="003B7E56">
            <w:pPr>
              <w:pStyle w:val="BodyCopy"/>
            </w:pPr>
            <w:r>
              <w:t>Auto send SMS notification to Department Representative regarding collection date and time</w:t>
            </w:r>
          </w:p>
        </w:tc>
      </w:tr>
      <w:tr w:rsidR="003B7E56" w:rsidTr="00EF59B6">
        <w:trPr>
          <w:trHeight w:hRule="exact" w:val="742"/>
          <w:jc w:val="center"/>
        </w:trPr>
        <w:tc>
          <w:tcPr>
            <w:tcW w:w="937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3B7E56" w:rsidRDefault="003B7E56">
            <w:pPr>
              <w:pStyle w:val="BodyCopy"/>
            </w:pPr>
            <w:r>
              <w:t>Send only one email notification daily</w:t>
            </w:r>
          </w:p>
        </w:tc>
      </w:tr>
    </w:tbl>
    <w:p w:rsidR="006E0E70" w:rsidRDefault="006E0E70"/>
    <w:sectPr w:rsidR="006E0E70" w:rsidSect="006E0E70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81C" w:rsidRDefault="004A581C">
      <w:r>
        <w:separator/>
      </w:r>
    </w:p>
  </w:endnote>
  <w:endnote w:type="continuationSeparator" w:id="0">
    <w:p w:rsidR="004A581C" w:rsidRDefault="004A5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00000001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81C" w:rsidRDefault="004A581C">
      <w:r>
        <w:separator/>
      </w:r>
    </w:p>
  </w:footnote>
  <w:footnote w:type="continuationSeparator" w:id="0">
    <w:p w:rsidR="004A581C" w:rsidRDefault="004A58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9C4" w:rsidRDefault="004E69C4">
    <w:pPr>
      <w:pStyle w:val="MeetingMinutesHeading"/>
    </w:pPr>
    <w:r>
      <w:t>Meeting Minute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D26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BFE8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04360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E3E2F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4A"/>
    <w:rsid w:val="0018514B"/>
    <w:rsid w:val="003A70BE"/>
    <w:rsid w:val="003B7E56"/>
    <w:rsid w:val="004A581C"/>
    <w:rsid w:val="004E69C4"/>
    <w:rsid w:val="006E0E70"/>
    <w:rsid w:val="00700F37"/>
    <w:rsid w:val="007624BD"/>
    <w:rsid w:val="00763959"/>
    <w:rsid w:val="00764112"/>
    <w:rsid w:val="008A1993"/>
    <w:rsid w:val="00B33A49"/>
    <w:rsid w:val="00B4503C"/>
    <w:rsid w:val="00C633CC"/>
    <w:rsid w:val="00CF0AF6"/>
    <w:rsid w:val="00D6357A"/>
    <w:rsid w:val="00DC2E4A"/>
    <w:rsid w:val="00E832EC"/>
    <w:rsid w:val="00E97279"/>
    <w:rsid w:val="00EF59B6"/>
    <w:rsid w:val="00F8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NUS\AD%20Project\Others\Meeting%20Minute\Template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2F0C79D524400B83FA9A9BADE5B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BEF05-C5AA-4515-868B-00A2314BCB94}"/>
      </w:docPartPr>
      <w:docPartBody>
        <w:p w:rsidR="00880FA4" w:rsidRDefault="00C659AE">
          <w:pPr>
            <w:pStyle w:val="A92F0C79D524400B83FA9A9BADE5BB1D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00000001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AE"/>
    <w:rsid w:val="000D427B"/>
    <w:rsid w:val="001F10AE"/>
    <w:rsid w:val="00210DD3"/>
    <w:rsid w:val="00590702"/>
    <w:rsid w:val="00880FA4"/>
    <w:rsid w:val="00C6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ECB9D06CEC4CB592DEBC712CB6A18C">
    <w:name w:val="A7ECB9D06CEC4CB592DEBC712CB6A18C"/>
  </w:style>
  <w:style w:type="paragraph" w:customStyle="1" w:styleId="A92F0C79D524400B83FA9A9BADE5BB1D">
    <w:name w:val="A92F0C79D524400B83FA9A9BADE5BB1D"/>
  </w:style>
  <w:style w:type="paragraph" w:customStyle="1" w:styleId="EDCAA8D640B3416B9E0C1588520E76BE">
    <w:name w:val="EDCAA8D640B3416B9E0C1588520E76BE"/>
  </w:style>
  <w:style w:type="paragraph" w:customStyle="1" w:styleId="302997B4BCC04B4D8AD6A6E51B692889">
    <w:name w:val="302997B4BCC04B4D8AD6A6E51B6928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4D46551184D464F939DB3D1216ACACC">
    <w:name w:val="C4D46551184D464F939DB3D1216ACACC"/>
  </w:style>
  <w:style w:type="paragraph" w:customStyle="1" w:styleId="02D1E0E03A91448CBB27F203601E1FF0">
    <w:name w:val="02D1E0E03A91448CBB27F203601E1FF0"/>
  </w:style>
  <w:style w:type="paragraph" w:customStyle="1" w:styleId="BB61E1CE17CE42D28833941282508D08">
    <w:name w:val="BB61E1CE17CE42D28833941282508D08"/>
  </w:style>
  <w:style w:type="paragraph" w:customStyle="1" w:styleId="D4650F7186C744A1954F70833269C18B">
    <w:name w:val="D4650F7186C744A1954F70833269C18B"/>
  </w:style>
  <w:style w:type="paragraph" w:customStyle="1" w:styleId="9D6321E70DC340818039500A707EAD79">
    <w:name w:val="9D6321E70DC340818039500A707EAD79"/>
  </w:style>
  <w:style w:type="paragraph" w:customStyle="1" w:styleId="18AADD37F54D45F6A4919A92C4B9823F">
    <w:name w:val="18AADD37F54D45F6A4919A92C4B9823F"/>
  </w:style>
  <w:style w:type="paragraph" w:customStyle="1" w:styleId="A75B342F51A444CCAAFA3B9FCE1F3DDB">
    <w:name w:val="A75B342F51A444CCAAFA3B9FCE1F3DDB"/>
  </w:style>
  <w:style w:type="paragraph" w:customStyle="1" w:styleId="8B49F4EC0AFC432D9CD4064A660E2705">
    <w:name w:val="8B49F4EC0AFC432D9CD4064A660E2705"/>
  </w:style>
  <w:style w:type="paragraph" w:customStyle="1" w:styleId="CF601CA696C04844B54C69C74FC6C06C">
    <w:name w:val="CF601CA696C04844B54C69C74FC6C06C"/>
  </w:style>
  <w:style w:type="paragraph" w:customStyle="1" w:styleId="C62BE0A178E84FE8AB57981935E74106">
    <w:name w:val="C62BE0A178E84FE8AB57981935E74106"/>
  </w:style>
  <w:style w:type="paragraph" w:customStyle="1" w:styleId="C01F27C2DCCC4AE48020262E5F22160E">
    <w:name w:val="C01F27C2DCCC4AE48020262E5F22160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ECB9D06CEC4CB592DEBC712CB6A18C">
    <w:name w:val="A7ECB9D06CEC4CB592DEBC712CB6A18C"/>
  </w:style>
  <w:style w:type="paragraph" w:customStyle="1" w:styleId="A92F0C79D524400B83FA9A9BADE5BB1D">
    <w:name w:val="A92F0C79D524400B83FA9A9BADE5BB1D"/>
  </w:style>
  <w:style w:type="paragraph" w:customStyle="1" w:styleId="EDCAA8D640B3416B9E0C1588520E76BE">
    <w:name w:val="EDCAA8D640B3416B9E0C1588520E76BE"/>
  </w:style>
  <w:style w:type="paragraph" w:customStyle="1" w:styleId="302997B4BCC04B4D8AD6A6E51B692889">
    <w:name w:val="302997B4BCC04B4D8AD6A6E51B6928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4D46551184D464F939DB3D1216ACACC">
    <w:name w:val="C4D46551184D464F939DB3D1216ACACC"/>
  </w:style>
  <w:style w:type="paragraph" w:customStyle="1" w:styleId="02D1E0E03A91448CBB27F203601E1FF0">
    <w:name w:val="02D1E0E03A91448CBB27F203601E1FF0"/>
  </w:style>
  <w:style w:type="paragraph" w:customStyle="1" w:styleId="BB61E1CE17CE42D28833941282508D08">
    <w:name w:val="BB61E1CE17CE42D28833941282508D08"/>
  </w:style>
  <w:style w:type="paragraph" w:customStyle="1" w:styleId="D4650F7186C744A1954F70833269C18B">
    <w:name w:val="D4650F7186C744A1954F70833269C18B"/>
  </w:style>
  <w:style w:type="paragraph" w:customStyle="1" w:styleId="9D6321E70DC340818039500A707EAD79">
    <w:name w:val="9D6321E70DC340818039500A707EAD79"/>
  </w:style>
  <w:style w:type="paragraph" w:customStyle="1" w:styleId="18AADD37F54D45F6A4919A92C4B9823F">
    <w:name w:val="18AADD37F54D45F6A4919A92C4B9823F"/>
  </w:style>
  <w:style w:type="paragraph" w:customStyle="1" w:styleId="A75B342F51A444CCAAFA3B9FCE1F3DDB">
    <w:name w:val="A75B342F51A444CCAAFA3B9FCE1F3DDB"/>
  </w:style>
  <w:style w:type="paragraph" w:customStyle="1" w:styleId="8B49F4EC0AFC432D9CD4064A660E2705">
    <w:name w:val="8B49F4EC0AFC432D9CD4064A660E2705"/>
  </w:style>
  <w:style w:type="paragraph" w:customStyle="1" w:styleId="CF601CA696C04844B54C69C74FC6C06C">
    <w:name w:val="CF601CA696C04844B54C69C74FC6C06C"/>
  </w:style>
  <w:style w:type="paragraph" w:customStyle="1" w:styleId="C62BE0A178E84FE8AB57981935E74106">
    <w:name w:val="C62BE0A178E84FE8AB57981935E74106"/>
  </w:style>
  <w:style w:type="paragraph" w:customStyle="1" w:styleId="C01F27C2DCCC4AE48020262E5F22160E">
    <w:name w:val="C01F27C2DCCC4AE48020262E5F2216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46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SLP</cp:lastModifiedBy>
  <cp:revision>8</cp:revision>
  <cp:lastPrinted>2006-08-01T17:47:00Z</cp:lastPrinted>
  <dcterms:created xsi:type="dcterms:W3CDTF">2012-01-15T13:28:00Z</dcterms:created>
  <dcterms:modified xsi:type="dcterms:W3CDTF">2012-01-16T05:03:00Z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